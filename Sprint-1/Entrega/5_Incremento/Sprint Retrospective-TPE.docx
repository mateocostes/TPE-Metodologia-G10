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927F" w14:textId="77777777" w:rsidR="007E1466" w:rsidRPr="00671163" w:rsidRDefault="008616D8">
      <w:pPr>
        <w:pStyle w:val="Ttulo"/>
        <w:jc w:val="right"/>
        <w:rPr>
          <w:lang w:val="es-AR"/>
        </w:rPr>
      </w:pPr>
      <w:r w:rsidRPr="00671163">
        <w:rPr>
          <w:lang w:val="es-AR"/>
        </w:rPr>
        <w:t>TPE - Metodologías de Desarrollo de Software I</w:t>
      </w:r>
      <w:r w:rsidR="007E1466" w:rsidRPr="00671163">
        <w:rPr>
          <w:lang w:val="es-AR"/>
        </w:rPr>
        <w:fldChar w:fldCharType="begin"/>
      </w:r>
      <w:r w:rsidR="007E1466" w:rsidRPr="00671163">
        <w:rPr>
          <w:lang w:val="es-AR"/>
        </w:rPr>
        <w:instrText xml:space="preserve"> </w:instrText>
      </w:r>
      <w:r w:rsidR="004C334F" w:rsidRPr="00671163">
        <w:rPr>
          <w:lang w:val="es-AR"/>
        </w:rPr>
        <w:instrText>SUBJECT</w:instrText>
      </w:r>
      <w:r w:rsidR="007E1466" w:rsidRPr="00671163">
        <w:rPr>
          <w:lang w:val="es-AR"/>
        </w:rPr>
        <w:instrText xml:space="preserve">  \* MERGEFORMAT </w:instrText>
      </w:r>
      <w:r w:rsidR="007E1466" w:rsidRPr="00671163">
        <w:rPr>
          <w:lang w:val="es-AR"/>
        </w:rPr>
        <w:fldChar w:fldCharType="end"/>
      </w:r>
    </w:p>
    <w:p w14:paraId="6B8DFC02" w14:textId="2F64B708" w:rsidR="007E1466" w:rsidRPr="00671163" w:rsidRDefault="007E1466">
      <w:pPr>
        <w:pStyle w:val="Ttulo"/>
        <w:jc w:val="right"/>
        <w:rPr>
          <w:lang w:val="es-AR"/>
        </w:rPr>
      </w:pPr>
      <w:r w:rsidRPr="00671163">
        <w:rPr>
          <w:lang w:val="es-AR"/>
        </w:rPr>
        <w:fldChar w:fldCharType="begin"/>
      </w:r>
      <w:r w:rsidR="004C334F" w:rsidRPr="00671163">
        <w:rPr>
          <w:lang w:val="es-AR"/>
        </w:rPr>
        <w:instrText>TITLE</w:instrText>
      </w:r>
      <w:r w:rsidRPr="00671163">
        <w:rPr>
          <w:lang w:val="es-AR"/>
        </w:rPr>
        <w:instrText xml:space="preserve">  \* Mergeformat </w:instrText>
      </w:r>
      <w:r w:rsidRPr="00671163">
        <w:rPr>
          <w:lang w:val="es-AR"/>
        </w:rPr>
        <w:fldChar w:fldCharType="separate"/>
      </w:r>
      <w:proofErr w:type="spellStart"/>
      <w:r w:rsidR="008616D8" w:rsidRPr="00671163">
        <w:rPr>
          <w:lang w:val="es-AR"/>
        </w:rPr>
        <w:t>Summary</w:t>
      </w:r>
      <w:proofErr w:type="spellEnd"/>
      <w:r w:rsidR="008616D8" w:rsidRPr="00671163">
        <w:rPr>
          <w:lang w:val="es-AR"/>
        </w:rPr>
        <w:t xml:space="preserve"> Sprint </w:t>
      </w:r>
      <w:proofErr w:type="spellStart"/>
      <w:r w:rsidR="008616D8" w:rsidRPr="00671163">
        <w:rPr>
          <w:lang w:val="es-AR"/>
        </w:rPr>
        <w:t>Retrospective</w:t>
      </w:r>
      <w:proofErr w:type="spellEnd"/>
      <w:r w:rsidR="008616D8" w:rsidRPr="00671163">
        <w:rPr>
          <w:lang w:val="es-AR"/>
        </w:rPr>
        <w:t>: &lt;</w:t>
      </w:r>
      <w:proofErr w:type="spellStart"/>
      <w:r w:rsidR="00FE44E5">
        <w:rPr>
          <w:lang w:val="es-AR"/>
        </w:rPr>
        <w:t>Warm</w:t>
      </w:r>
      <w:proofErr w:type="spellEnd"/>
      <w:r w:rsidR="00FE44E5">
        <w:rPr>
          <w:lang w:val="es-AR"/>
        </w:rPr>
        <w:t>-Up</w:t>
      </w:r>
      <w:r w:rsidR="008616D8" w:rsidRPr="00671163">
        <w:rPr>
          <w:lang w:val="es-AR"/>
        </w:rPr>
        <w:t>&gt;</w:t>
      </w:r>
      <w:r w:rsidRPr="00671163">
        <w:rPr>
          <w:lang w:val="es-AR"/>
        </w:rPr>
        <w:fldChar w:fldCharType="end"/>
      </w:r>
    </w:p>
    <w:p w14:paraId="4109CBD1" w14:textId="77777777" w:rsidR="007E1466" w:rsidRPr="00671163" w:rsidRDefault="007E1466">
      <w:pPr>
        <w:pStyle w:val="Ttulo"/>
        <w:jc w:val="right"/>
        <w:rPr>
          <w:lang w:val="es-AR"/>
        </w:rPr>
      </w:pPr>
    </w:p>
    <w:p w14:paraId="2FDCEAC4" w14:textId="77777777" w:rsidR="007E1466" w:rsidRPr="00671163" w:rsidRDefault="007E1466">
      <w:pPr>
        <w:pStyle w:val="Ttulo"/>
        <w:jc w:val="right"/>
        <w:rPr>
          <w:sz w:val="28"/>
          <w:lang w:val="es-AR"/>
        </w:rPr>
      </w:pPr>
      <w:proofErr w:type="spellStart"/>
      <w:r w:rsidRPr="00671163">
        <w:rPr>
          <w:sz w:val="28"/>
          <w:lang w:val="es-AR"/>
        </w:rPr>
        <w:t>Version</w:t>
      </w:r>
      <w:proofErr w:type="spellEnd"/>
      <w:r w:rsidRPr="00671163">
        <w:rPr>
          <w:sz w:val="28"/>
          <w:lang w:val="es-AR"/>
        </w:rPr>
        <w:t xml:space="preserve"> &lt;1.0&gt;</w:t>
      </w:r>
    </w:p>
    <w:p w14:paraId="492732E0" w14:textId="77777777" w:rsidR="007E1466" w:rsidRPr="00671163" w:rsidRDefault="007E1466">
      <w:pPr>
        <w:rPr>
          <w:lang w:val="es-AR"/>
        </w:rPr>
      </w:pPr>
    </w:p>
    <w:p w14:paraId="7FD794C3" w14:textId="77777777" w:rsidR="007E1466" w:rsidRPr="00671163" w:rsidRDefault="007E1466">
      <w:pPr>
        <w:rPr>
          <w:lang w:val="es-AR"/>
        </w:rPr>
      </w:pPr>
    </w:p>
    <w:p w14:paraId="0C72F16F" w14:textId="77777777" w:rsidR="007E1466" w:rsidRPr="00671163" w:rsidRDefault="007E1466">
      <w:pPr>
        <w:pStyle w:val="Textoindependiente"/>
        <w:rPr>
          <w:lang w:val="es-AR"/>
        </w:rPr>
      </w:pPr>
    </w:p>
    <w:p w14:paraId="30A4D4B7" w14:textId="77777777" w:rsidR="007E1466" w:rsidRPr="00671163" w:rsidRDefault="007E1466">
      <w:pPr>
        <w:pStyle w:val="Textoindependiente"/>
        <w:rPr>
          <w:lang w:val="es-AR"/>
        </w:rPr>
      </w:pPr>
    </w:p>
    <w:p w14:paraId="3E813C75" w14:textId="77777777" w:rsidR="007E1466" w:rsidRPr="00671163" w:rsidRDefault="007E1466">
      <w:pPr>
        <w:rPr>
          <w:lang w:val="es-AR"/>
        </w:rPr>
        <w:sectPr w:rsidR="007E1466" w:rsidRPr="0067116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F93562" w14:textId="77777777" w:rsidR="007E1466" w:rsidRPr="00671163" w:rsidRDefault="007E1466">
      <w:pPr>
        <w:pStyle w:val="Ttulo"/>
        <w:rPr>
          <w:lang w:val="es-AR"/>
        </w:rPr>
      </w:pPr>
      <w:proofErr w:type="spellStart"/>
      <w:r w:rsidRPr="00671163">
        <w:rPr>
          <w:lang w:val="es-AR"/>
        </w:rPr>
        <w:lastRenderedPageBreak/>
        <w:t>Revision</w:t>
      </w:r>
      <w:proofErr w:type="spellEnd"/>
      <w:r w:rsidRPr="00671163">
        <w:rPr>
          <w:lang w:val="es-AR"/>
        </w:rPr>
        <w:t xml:space="preserve"> </w:t>
      </w:r>
      <w:proofErr w:type="spellStart"/>
      <w:r w:rsidRPr="00671163">
        <w:rPr>
          <w:lang w:val="es-AR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671163" w14:paraId="55710DAE" w14:textId="77777777">
        <w:tc>
          <w:tcPr>
            <w:tcW w:w="2304" w:type="dxa"/>
          </w:tcPr>
          <w:p w14:paraId="3981EB7C" w14:textId="77777777"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r w:rsidRPr="00671163">
              <w:rPr>
                <w:b/>
                <w:lang w:val="es-AR"/>
              </w:rPr>
              <w:t>Date</w:t>
            </w:r>
          </w:p>
        </w:tc>
        <w:tc>
          <w:tcPr>
            <w:tcW w:w="1152" w:type="dxa"/>
          </w:tcPr>
          <w:p w14:paraId="4833C9B1" w14:textId="77777777"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05CD5662" w14:textId="77777777"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3177A13A" w14:textId="77777777"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Author</w:t>
            </w:r>
            <w:proofErr w:type="spellEnd"/>
          </w:p>
        </w:tc>
      </w:tr>
      <w:tr w:rsidR="007E1466" w:rsidRPr="00671163" w14:paraId="257F3729" w14:textId="77777777">
        <w:tc>
          <w:tcPr>
            <w:tcW w:w="2304" w:type="dxa"/>
          </w:tcPr>
          <w:p w14:paraId="6D269D5B" w14:textId="77777777"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13/06/2021</w:t>
            </w:r>
          </w:p>
        </w:tc>
        <w:tc>
          <w:tcPr>
            <w:tcW w:w="1152" w:type="dxa"/>
          </w:tcPr>
          <w:p w14:paraId="7D6FA165" w14:textId="77777777"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0.1</w:t>
            </w:r>
          </w:p>
        </w:tc>
        <w:tc>
          <w:tcPr>
            <w:tcW w:w="3744" w:type="dxa"/>
          </w:tcPr>
          <w:p w14:paraId="3E8F8AEA" w14:textId="77777777"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Primera edición</w:t>
            </w:r>
          </w:p>
        </w:tc>
        <w:tc>
          <w:tcPr>
            <w:tcW w:w="2304" w:type="dxa"/>
          </w:tcPr>
          <w:p w14:paraId="23D10A27" w14:textId="77777777"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 xml:space="preserve">Scrum </w:t>
            </w:r>
            <w:proofErr w:type="spellStart"/>
            <w:r w:rsidRPr="00671163">
              <w:rPr>
                <w:lang w:val="es-AR"/>
              </w:rPr>
              <w:t>team</w:t>
            </w:r>
            <w:proofErr w:type="spellEnd"/>
          </w:p>
        </w:tc>
      </w:tr>
      <w:tr w:rsidR="007E1466" w:rsidRPr="00671163" w14:paraId="4F7F9407" w14:textId="77777777">
        <w:tc>
          <w:tcPr>
            <w:tcW w:w="2304" w:type="dxa"/>
          </w:tcPr>
          <w:p w14:paraId="1C73F431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276BBC8A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6B2CD192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3170CD45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  <w:tr w:rsidR="007E1466" w:rsidRPr="00671163" w14:paraId="74A4B9FE" w14:textId="77777777">
        <w:tc>
          <w:tcPr>
            <w:tcW w:w="2304" w:type="dxa"/>
          </w:tcPr>
          <w:p w14:paraId="6C5EA0B7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054873F6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47955200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4677953A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  <w:tr w:rsidR="007E1466" w:rsidRPr="00671163" w14:paraId="6964646B" w14:textId="77777777">
        <w:tc>
          <w:tcPr>
            <w:tcW w:w="2304" w:type="dxa"/>
          </w:tcPr>
          <w:p w14:paraId="6E804300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49974F69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4CCE4516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203D43F2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</w:tbl>
    <w:p w14:paraId="4B6D3DFA" w14:textId="77777777" w:rsidR="007E1466" w:rsidRPr="00671163" w:rsidRDefault="007E1466">
      <w:pPr>
        <w:rPr>
          <w:lang w:val="es-AR"/>
        </w:rPr>
      </w:pPr>
    </w:p>
    <w:p w14:paraId="38EF893F" w14:textId="77777777" w:rsidR="007E1466" w:rsidRPr="00671163" w:rsidRDefault="007E1466">
      <w:pPr>
        <w:pStyle w:val="Ttulo"/>
        <w:rPr>
          <w:lang w:val="es-AR"/>
        </w:rPr>
      </w:pPr>
      <w:r w:rsidRPr="00671163">
        <w:rPr>
          <w:lang w:val="es-AR"/>
        </w:rPr>
        <w:br w:type="page"/>
      </w:r>
      <w:r w:rsidR="008616D8" w:rsidRPr="00671163">
        <w:rPr>
          <w:lang w:val="es-AR"/>
        </w:rPr>
        <w:lastRenderedPageBreak/>
        <w:t>Tabla de contenidos</w:t>
      </w:r>
    </w:p>
    <w:p w14:paraId="5870FF2A" w14:textId="77777777" w:rsidR="005863DB" w:rsidRPr="00671163" w:rsidRDefault="007E1466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TOC</w:instrText>
      </w:r>
      <w:r w:rsidRPr="00671163">
        <w:rPr>
          <w:noProof/>
          <w:lang w:val="es-AR"/>
        </w:rPr>
        <w:instrText xml:space="preserve"> \o "1-3" </w:instrText>
      </w:r>
      <w:r w:rsidRPr="00671163">
        <w:rPr>
          <w:noProof/>
          <w:lang w:val="es-AR"/>
        </w:rPr>
        <w:fldChar w:fldCharType="separate"/>
      </w:r>
      <w:r w:rsidR="005863DB" w:rsidRPr="00671163">
        <w:rPr>
          <w:noProof/>
          <w:lang w:val="es-AR"/>
        </w:rPr>
        <w:t>1.</w:t>
      </w:r>
      <w:r w:rsidR="005863DB" w:rsidRPr="00671163">
        <w:rPr>
          <w:noProof/>
          <w:lang w:val="es-AR"/>
        </w:rPr>
        <w:tab/>
        <w:t>P</w:t>
      </w:r>
      <w:r w:rsidR="008616D8" w:rsidRPr="00671163">
        <w:rPr>
          <w:noProof/>
          <w:lang w:val="es-AR"/>
        </w:rPr>
        <w:t>ersonas invitadas a la reunion</w:t>
      </w:r>
      <w:r w:rsidR="005863DB" w:rsidRPr="00671163">
        <w:rPr>
          <w:noProof/>
          <w:lang w:val="es-AR"/>
        </w:rPr>
        <w:tab/>
      </w:r>
      <w:r w:rsidR="005863DB" w:rsidRPr="00671163">
        <w:rPr>
          <w:noProof/>
          <w:lang w:val="es-AR"/>
        </w:rPr>
        <w:fldChar w:fldCharType="begin"/>
      </w:r>
      <w:r w:rsidR="005863DB"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="005863DB" w:rsidRPr="00671163">
        <w:rPr>
          <w:noProof/>
          <w:lang w:val="es-AR"/>
        </w:rPr>
        <w:instrText xml:space="preserve"> _Toc508020280 \h </w:instrText>
      </w:r>
      <w:r w:rsidR="005863DB" w:rsidRPr="00671163">
        <w:rPr>
          <w:noProof/>
          <w:lang w:val="es-AR"/>
        </w:rPr>
      </w:r>
      <w:r w:rsidR="005863DB"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="005863DB" w:rsidRPr="00671163">
        <w:rPr>
          <w:noProof/>
          <w:lang w:val="es-AR"/>
        </w:rPr>
        <w:fldChar w:fldCharType="end"/>
      </w:r>
    </w:p>
    <w:p w14:paraId="01F9E0D4" w14:textId="77777777"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2.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Participantes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_Toc508020281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14:paraId="6A32CE13" w14:textId="77777777"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3.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Qué cosas funcionaron bien?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_Toc508020282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14:paraId="3A189D6D" w14:textId="77777777"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4.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¿Qué puede ser mejorado?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_Toc508020283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14:paraId="5D5C2601" w14:textId="77777777"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5.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¿Qué nos proponemos hacer para el siguiente Sprint?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_Toc508020284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14:paraId="332AD22D" w14:textId="756EBF56" w:rsidR="007E1466" w:rsidRPr="00671163" w:rsidRDefault="007E1466">
      <w:pPr>
        <w:pStyle w:val="Ttulo"/>
        <w:rPr>
          <w:lang w:val="es-AR"/>
        </w:rPr>
      </w:pPr>
      <w:r w:rsidRPr="00671163">
        <w:rPr>
          <w:rFonts w:ascii="Times New Roman" w:hAnsi="Times New Roman"/>
          <w:b w:val="0"/>
          <w:noProof/>
          <w:sz w:val="20"/>
          <w:lang w:val="es-AR"/>
        </w:rPr>
        <w:fldChar w:fldCharType="end"/>
      </w:r>
      <w:r w:rsidRPr="00671163">
        <w:rPr>
          <w:lang w:val="es-AR"/>
        </w:rPr>
        <w:br w:type="page"/>
      </w:r>
      <w:r w:rsidRPr="00671163">
        <w:rPr>
          <w:lang w:val="es-AR"/>
        </w:rPr>
        <w:lastRenderedPageBreak/>
        <w:fldChar w:fldCharType="begin"/>
      </w:r>
      <w:r w:rsidR="004C334F" w:rsidRPr="00671163">
        <w:rPr>
          <w:lang w:val="es-AR"/>
        </w:rPr>
        <w:instrText>TITLE</w:instrText>
      </w:r>
      <w:r w:rsidRPr="00671163">
        <w:rPr>
          <w:lang w:val="es-AR"/>
        </w:rPr>
        <w:instrText xml:space="preserve">  \* Mergeformat </w:instrText>
      </w:r>
      <w:r w:rsidRPr="00671163">
        <w:rPr>
          <w:lang w:val="es-AR"/>
        </w:rPr>
        <w:fldChar w:fldCharType="separate"/>
      </w:r>
      <w:proofErr w:type="spellStart"/>
      <w:r w:rsidR="008616D8" w:rsidRPr="00671163">
        <w:rPr>
          <w:lang w:val="es-AR"/>
        </w:rPr>
        <w:t>Summary</w:t>
      </w:r>
      <w:proofErr w:type="spellEnd"/>
      <w:r w:rsidR="008616D8" w:rsidRPr="00671163">
        <w:rPr>
          <w:lang w:val="es-AR"/>
        </w:rPr>
        <w:t xml:space="preserve"> Sprint </w:t>
      </w:r>
      <w:proofErr w:type="spellStart"/>
      <w:r w:rsidR="008616D8" w:rsidRPr="00671163">
        <w:rPr>
          <w:lang w:val="es-AR"/>
        </w:rPr>
        <w:t>Retrospective</w:t>
      </w:r>
      <w:proofErr w:type="spellEnd"/>
      <w:r w:rsidR="008616D8" w:rsidRPr="00671163">
        <w:rPr>
          <w:lang w:val="es-AR"/>
        </w:rPr>
        <w:t>: &lt;</w:t>
      </w:r>
      <w:r w:rsidR="00FE44E5" w:rsidRPr="00FE44E5">
        <w:rPr>
          <w:lang w:val="es-AR"/>
        </w:rPr>
        <w:t xml:space="preserve"> </w:t>
      </w:r>
      <w:proofErr w:type="spellStart"/>
      <w:r w:rsidR="00FE44E5">
        <w:rPr>
          <w:lang w:val="es-AR"/>
        </w:rPr>
        <w:t>Warm</w:t>
      </w:r>
      <w:proofErr w:type="spellEnd"/>
      <w:r w:rsidR="00FE44E5">
        <w:rPr>
          <w:lang w:val="es-AR"/>
        </w:rPr>
        <w:t>-Up</w:t>
      </w:r>
      <w:r w:rsidR="00FE44E5" w:rsidRPr="00671163">
        <w:rPr>
          <w:lang w:val="es-AR"/>
        </w:rPr>
        <w:t xml:space="preserve"> </w:t>
      </w:r>
      <w:r w:rsidR="008616D8" w:rsidRPr="00671163">
        <w:rPr>
          <w:lang w:val="es-AR"/>
        </w:rPr>
        <w:t>&gt;</w:t>
      </w:r>
      <w:r w:rsidRPr="00671163">
        <w:rPr>
          <w:lang w:val="es-AR"/>
        </w:rPr>
        <w:fldChar w:fldCharType="end"/>
      </w:r>
      <w:bookmarkStart w:id="0" w:name="_Toc423410237"/>
      <w:bookmarkStart w:id="1" w:name="_Toc425054503"/>
      <w:r w:rsidRPr="00671163">
        <w:rPr>
          <w:lang w:val="es-AR"/>
        </w:rPr>
        <w:t xml:space="preserve"> </w:t>
      </w:r>
      <w:bookmarkEnd w:id="0"/>
      <w:bookmarkEnd w:id="1"/>
    </w:p>
    <w:p w14:paraId="0CCDCBB6" w14:textId="77777777" w:rsidR="007E1466" w:rsidRPr="00671163" w:rsidRDefault="007E1466" w:rsidP="00D86A9B">
      <w:pPr>
        <w:pStyle w:val="InfoBlue"/>
        <w:ind w:left="0"/>
        <w:rPr>
          <w:lang w:val="es-AR"/>
        </w:rPr>
      </w:pPr>
    </w:p>
    <w:p w14:paraId="4E0CC3E8" w14:textId="77777777" w:rsidR="007E1466" w:rsidRPr="00671163" w:rsidRDefault="008616D8">
      <w:pPr>
        <w:pStyle w:val="Ttulo1"/>
        <w:rPr>
          <w:lang w:val="es-AR"/>
        </w:rPr>
      </w:pPr>
      <w:bookmarkStart w:id="2" w:name="_Toc423410239"/>
      <w:bookmarkStart w:id="3" w:name="_Toc425054505"/>
      <w:r w:rsidRPr="00671163">
        <w:rPr>
          <w:lang w:val="es-AR"/>
        </w:rPr>
        <w:t xml:space="preserve">Personas invitadas a la </w:t>
      </w:r>
      <w:r w:rsidR="00671163" w:rsidRPr="00671163">
        <w:rPr>
          <w:lang w:val="es-AR"/>
        </w:rPr>
        <w:t>reunión</w:t>
      </w:r>
    </w:p>
    <w:p w14:paraId="5AC47D5C" w14:textId="77777777" w:rsidR="008616D8" w:rsidRPr="00671163" w:rsidRDefault="008616D8" w:rsidP="008616D8">
      <w:pPr>
        <w:ind w:left="720"/>
        <w:rPr>
          <w:sz w:val="22"/>
          <w:lang w:val="es-AR"/>
        </w:rPr>
      </w:pPr>
      <w:r w:rsidRPr="00671163">
        <w:rPr>
          <w:sz w:val="22"/>
          <w:lang w:val="es-AR"/>
        </w:rPr>
        <w:t xml:space="preserve">Fueron invitados a la </w:t>
      </w:r>
      <w:r w:rsidR="00671163" w:rsidRPr="00671163">
        <w:rPr>
          <w:sz w:val="22"/>
          <w:lang w:val="es-AR"/>
        </w:rPr>
        <w:t>reunión</w:t>
      </w:r>
      <w:r w:rsidRPr="00671163">
        <w:rPr>
          <w:sz w:val="22"/>
          <w:lang w:val="es-AR"/>
        </w:rPr>
        <w:t xml:space="preserve"> todos los integrantes del Equipo de desarrollo</w:t>
      </w:r>
      <w:r w:rsidR="006F38AC" w:rsidRPr="00671163">
        <w:rPr>
          <w:sz w:val="22"/>
          <w:lang w:val="es-AR"/>
        </w:rPr>
        <w:t xml:space="preserve">. </w:t>
      </w:r>
    </w:p>
    <w:p w14:paraId="3F0A29B5" w14:textId="77777777" w:rsidR="0055225F" w:rsidRPr="00671163" w:rsidRDefault="0055225F" w:rsidP="00A100C7">
      <w:pPr>
        <w:pStyle w:val="Textoindependiente"/>
        <w:rPr>
          <w:lang w:val="es-AR"/>
        </w:rPr>
      </w:pPr>
    </w:p>
    <w:bookmarkEnd w:id="2"/>
    <w:bookmarkEnd w:id="3"/>
    <w:p w14:paraId="03EEE531" w14:textId="77777777" w:rsidR="007E1466" w:rsidRPr="00671163" w:rsidRDefault="008616D8">
      <w:pPr>
        <w:pStyle w:val="Ttulo1"/>
        <w:widowControl/>
        <w:rPr>
          <w:lang w:val="es-AR"/>
        </w:rPr>
      </w:pPr>
      <w:r w:rsidRPr="00671163">
        <w:rPr>
          <w:lang w:val="es-AR"/>
        </w:rPr>
        <w:t>Participantes</w:t>
      </w:r>
    </w:p>
    <w:p w14:paraId="7EDB3382" w14:textId="77777777" w:rsidR="005863DB" w:rsidRPr="00671163" w:rsidRDefault="006F38AC" w:rsidP="006F38AC">
      <w:pPr>
        <w:ind w:left="720"/>
        <w:rPr>
          <w:sz w:val="22"/>
          <w:lang w:val="es-AR"/>
        </w:rPr>
      </w:pPr>
      <w:r w:rsidRPr="00671163">
        <w:rPr>
          <w:sz w:val="22"/>
          <w:lang w:val="es-AR"/>
        </w:rPr>
        <w:t xml:space="preserve">Asistieron a la </w:t>
      </w:r>
      <w:r w:rsidR="00671163" w:rsidRPr="00671163">
        <w:rPr>
          <w:sz w:val="22"/>
          <w:lang w:val="es-AR"/>
        </w:rPr>
        <w:t>reunión:</w:t>
      </w:r>
    </w:p>
    <w:p w14:paraId="3A53F099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Borgato, Franco</w:t>
      </w:r>
    </w:p>
    <w:p w14:paraId="4141E67D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Costes Mateo</w:t>
      </w:r>
    </w:p>
    <w:p w14:paraId="18341923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Lopez, Rocío</w:t>
      </w:r>
    </w:p>
    <w:p w14:paraId="21B51162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Mapelli, Ezequiel</w:t>
      </w:r>
    </w:p>
    <w:p w14:paraId="3A68A2E3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Romero Fuentes, Ramiro</w:t>
      </w:r>
    </w:p>
    <w:p w14:paraId="5B3DA07A" w14:textId="77777777" w:rsidR="005863DB" w:rsidRPr="00671163" w:rsidRDefault="008616D8" w:rsidP="005863DB">
      <w:pPr>
        <w:pStyle w:val="Ttulo1"/>
        <w:widowControl/>
        <w:rPr>
          <w:lang w:val="es-AR"/>
        </w:rPr>
      </w:pPr>
      <w:bookmarkStart w:id="4" w:name="_Toc508020282"/>
      <w:r w:rsidRPr="00671163">
        <w:rPr>
          <w:lang w:val="es-AR"/>
        </w:rPr>
        <w:t>¿Qué cosas funcionaron bien</w:t>
      </w:r>
      <w:r w:rsidR="005863DB" w:rsidRPr="00671163">
        <w:rPr>
          <w:lang w:val="es-AR"/>
        </w:rPr>
        <w:t>?</w:t>
      </w:r>
      <w:bookmarkEnd w:id="4"/>
    </w:p>
    <w:p w14:paraId="66424322" w14:textId="77777777" w:rsidR="005863DB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 w:rsidRPr="00671163">
        <w:rPr>
          <w:sz w:val="22"/>
          <w:lang w:val="es-AR"/>
        </w:rPr>
        <w:t>La comunicación entre el equipo de desarrollo</w:t>
      </w:r>
      <w:r>
        <w:rPr>
          <w:sz w:val="22"/>
          <w:lang w:val="es-AR"/>
        </w:rPr>
        <w:t>.</w:t>
      </w:r>
    </w:p>
    <w:p w14:paraId="17164EE3" w14:textId="4D02DCDF" w:rsidR="00671163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 w:rsidRPr="00671163">
        <w:rPr>
          <w:sz w:val="22"/>
          <w:lang w:val="es-AR"/>
        </w:rPr>
        <w:t xml:space="preserve">La división de las tareas </w:t>
      </w:r>
      <w:r w:rsidR="00FE44E5">
        <w:rPr>
          <w:sz w:val="22"/>
          <w:lang w:val="es-AR"/>
        </w:rPr>
        <w:t>entre los miembros del equipo fue positiva.</w:t>
      </w:r>
    </w:p>
    <w:p w14:paraId="37D3A10A" w14:textId="77777777" w:rsid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>
        <w:rPr>
          <w:sz w:val="22"/>
          <w:lang w:val="es-AR"/>
        </w:rPr>
        <w:t>Cada integrante fue muy responsable y cumplió con lo acordado en tiempo y forma.</w:t>
      </w:r>
    </w:p>
    <w:p w14:paraId="4CD5C0F8" w14:textId="77777777" w:rsidR="00671163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>
        <w:rPr>
          <w:sz w:val="22"/>
          <w:lang w:val="es-AR"/>
        </w:rPr>
        <w:t>El trabajo en equipo tuvo un muy buen desempeño.</w:t>
      </w:r>
    </w:p>
    <w:p w14:paraId="3F58B6BF" w14:textId="77777777" w:rsidR="005863DB" w:rsidRPr="00671163" w:rsidRDefault="008616D8" w:rsidP="005863DB">
      <w:pPr>
        <w:pStyle w:val="Ttulo1"/>
        <w:widowControl/>
        <w:rPr>
          <w:lang w:val="es-AR"/>
        </w:rPr>
      </w:pPr>
      <w:r w:rsidRPr="00671163">
        <w:rPr>
          <w:lang w:val="es-AR"/>
        </w:rPr>
        <w:t>¿Qué cosas pueden ser mejoradas?</w:t>
      </w:r>
    </w:p>
    <w:p w14:paraId="49679042" w14:textId="77777777" w:rsidR="007F05F4" w:rsidRPr="007F05F4" w:rsidRDefault="007F05F4" w:rsidP="007F05F4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Administrar el tiempo de una mejor manera.</w:t>
      </w:r>
    </w:p>
    <w:p w14:paraId="251609C5" w14:textId="77777777" w:rsidR="007F05F4" w:rsidRPr="007F05F4" w:rsidRDefault="007F05F4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Afi</w:t>
      </w:r>
      <w:r>
        <w:rPr>
          <w:sz w:val="22"/>
          <w:lang w:val="es-AR"/>
        </w:rPr>
        <w:t>a</w:t>
      </w:r>
      <w:r w:rsidRPr="007F05F4">
        <w:rPr>
          <w:sz w:val="22"/>
          <w:lang w:val="es-AR"/>
        </w:rPr>
        <w:t>n</w:t>
      </w:r>
      <w:r>
        <w:rPr>
          <w:sz w:val="22"/>
          <w:lang w:val="es-AR"/>
        </w:rPr>
        <w:t>z</w:t>
      </w:r>
      <w:r w:rsidRPr="007F05F4">
        <w:rPr>
          <w:sz w:val="22"/>
          <w:lang w:val="es-AR"/>
        </w:rPr>
        <w:t>ar conceptos.</w:t>
      </w:r>
    </w:p>
    <w:p w14:paraId="5981A394" w14:textId="01E03F17" w:rsidR="007F05F4" w:rsidRDefault="007F05F4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Interiorizar el dominio del problema.</w:t>
      </w:r>
    </w:p>
    <w:p w14:paraId="12E1144C" w14:textId="4B6C50F0" w:rsidR="00FE44E5" w:rsidRDefault="00FE44E5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>
        <w:rPr>
          <w:sz w:val="22"/>
          <w:lang w:val="es-AR"/>
        </w:rPr>
        <w:t>Familiarizarnos con las herramientas a utilizar, como por ejemplo: GitHub, Trello, Miro, etc.</w:t>
      </w:r>
    </w:p>
    <w:p w14:paraId="1569E5C0" w14:textId="4C276E7C" w:rsidR="00FE44E5" w:rsidRDefault="00FE44E5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>
        <w:rPr>
          <w:sz w:val="22"/>
          <w:lang w:val="es-AR"/>
        </w:rPr>
        <w:t xml:space="preserve">Mejorar la especificación de las </w:t>
      </w:r>
      <w:proofErr w:type="spellStart"/>
      <w:r>
        <w:rPr>
          <w:sz w:val="22"/>
          <w:lang w:val="es-AR"/>
        </w:rPr>
        <w:t>User</w:t>
      </w:r>
      <w:proofErr w:type="spellEnd"/>
      <w:r>
        <w:rPr>
          <w:sz w:val="22"/>
          <w:lang w:val="es-AR"/>
        </w:rPr>
        <w:t xml:space="preserve"> </w:t>
      </w:r>
      <w:proofErr w:type="spellStart"/>
      <w:r>
        <w:rPr>
          <w:sz w:val="22"/>
          <w:lang w:val="es-AR"/>
        </w:rPr>
        <w:t>Stories</w:t>
      </w:r>
      <w:proofErr w:type="spellEnd"/>
      <w:r>
        <w:rPr>
          <w:sz w:val="22"/>
          <w:lang w:val="es-AR"/>
        </w:rPr>
        <w:t>.</w:t>
      </w:r>
    </w:p>
    <w:p w14:paraId="4790DDBC" w14:textId="77777777" w:rsidR="005863DB" w:rsidRPr="00671163" w:rsidRDefault="008616D8" w:rsidP="005863DB">
      <w:pPr>
        <w:pStyle w:val="Ttulo1"/>
        <w:widowControl/>
        <w:rPr>
          <w:lang w:val="es-AR"/>
        </w:rPr>
      </w:pPr>
      <w:bookmarkStart w:id="5" w:name="_Toc508020284"/>
      <w:r w:rsidRPr="00671163">
        <w:rPr>
          <w:lang w:val="es-AR"/>
        </w:rPr>
        <w:t>¿Qué nos proponemos hacer para el siguiente sprint?</w:t>
      </w:r>
      <w:bookmarkEnd w:id="5"/>
    </w:p>
    <w:p w14:paraId="1B973F67" w14:textId="77777777" w:rsidR="007E1466" w:rsidRPr="007F05F4" w:rsidRDefault="007F05F4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 w:rsidRPr="007F05F4">
        <w:rPr>
          <w:sz w:val="22"/>
          <w:lang w:val="es-AR"/>
        </w:rPr>
        <w:t>Realizar reuniones entre el equipo de desarrollo con mayor frecuencia.</w:t>
      </w:r>
    </w:p>
    <w:p w14:paraId="14681E8C" w14:textId="77777777" w:rsidR="007F05F4" w:rsidRDefault="007F05F4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>
        <w:rPr>
          <w:sz w:val="22"/>
          <w:lang w:val="es-AR"/>
        </w:rPr>
        <w:t>Dedicar más tiempo a repasar temas.</w:t>
      </w:r>
    </w:p>
    <w:p w14:paraId="3F3454B4" w14:textId="3E306F0B" w:rsidR="009946E5" w:rsidRPr="00FE44E5" w:rsidRDefault="007F05F4" w:rsidP="00FE44E5">
      <w:pPr>
        <w:pStyle w:val="Prrafodelista"/>
        <w:numPr>
          <w:ilvl w:val="0"/>
          <w:numId w:val="27"/>
        </w:numPr>
        <w:rPr>
          <w:sz w:val="22"/>
          <w:lang w:val="es-AR"/>
        </w:rPr>
      </w:pPr>
      <w:r>
        <w:rPr>
          <w:sz w:val="22"/>
          <w:lang w:val="es-AR"/>
        </w:rPr>
        <w:t xml:space="preserve">Realizar consultas </w:t>
      </w:r>
      <w:r w:rsidR="00817EF7">
        <w:rPr>
          <w:sz w:val="22"/>
          <w:lang w:val="es-AR"/>
        </w:rPr>
        <w:t>con mayor regularidad</w:t>
      </w:r>
      <w:r w:rsidR="009946E5">
        <w:rPr>
          <w:sz w:val="22"/>
          <w:lang w:val="es-AR"/>
        </w:rPr>
        <w:t xml:space="preserve"> al PO.</w:t>
      </w:r>
    </w:p>
    <w:sectPr w:rsidR="009946E5" w:rsidRPr="00FE44E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BDF5" w14:textId="77777777" w:rsidR="001A0AE7" w:rsidRDefault="001A0AE7">
      <w:pPr>
        <w:spacing w:line="240" w:lineRule="auto"/>
      </w:pPr>
      <w:r>
        <w:separator/>
      </w:r>
    </w:p>
  </w:endnote>
  <w:endnote w:type="continuationSeparator" w:id="0">
    <w:p w14:paraId="5FAA8EFC" w14:textId="77777777" w:rsidR="001A0AE7" w:rsidRDefault="001A0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14:paraId="008E4A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B1E163" w14:textId="77777777"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206311" w14:textId="6D173259" w:rsidR="007E1466" w:rsidRDefault="007E1466" w:rsidP="008616D8">
          <w:pPr>
            <w:jc w:val="center"/>
          </w:pPr>
          <w:r>
            <w:fldChar w:fldCharType="begin"/>
          </w:r>
          <w:r w:rsidR="004C334F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616D8">
            <w:t>Grupo 10,</w:t>
          </w:r>
          <w:r>
            <w:t xml:space="preserve"> </w:t>
          </w:r>
          <w:r>
            <w:fldChar w:fldCharType="begin"/>
          </w:r>
          <w:r>
            <w:instrText xml:space="preserve"> </w:instrText>
          </w:r>
          <w:r w:rsidR="004C334F">
            <w:instrText>DATE</w:instrText>
          </w:r>
          <w:r>
            <w:instrText xml:space="preserve"> \@ "</w:instrText>
          </w:r>
          <w:r w:rsidR="004C334F">
            <w:instrText>yyyy</w:instrText>
          </w:r>
          <w:r>
            <w:instrText xml:space="preserve">" </w:instrText>
          </w:r>
          <w:r>
            <w:fldChar w:fldCharType="separate"/>
          </w:r>
          <w:r w:rsidR="00FE44E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53D52" w14:textId="77777777"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4C334F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817EF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6DD99143" w14:textId="77777777"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BC7C" w14:textId="77777777" w:rsidR="001A0AE7" w:rsidRDefault="001A0AE7">
      <w:pPr>
        <w:spacing w:line="240" w:lineRule="auto"/>
      </w:pPr>
      <w:r>
        <w:separator/>
      </w:r>
    </w:p>
  </w:footnote>
  <w:footnote w:type="continuationSeparator" w:id="0">
    <w:p w14:paraId="2466AECB" w14:textId="77777777" w:rsidR="001A0AE7" w:rsidRDefault="001A0A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A6F0" w14:textId="77777777" w:rsidR="007E1466" w:rsidRDefault="007E1466">
    <w:pPr>
      <w:rPr>
        <w:sz w:val="24"/>
      </w:rPr>
    </w:pPr>
  </w:p>
  <w:p w14:paraId="18A109AD" w14:textId="77777777" w:rsidR="007E1466" w:rsidRDefault="007E1466">
    <w:pPr>
      <w:pBdr>
        <w:top w:val="single" w:sz="6" w:space="1" w:color="auto"/>
      </w:pBdr>
      <w:rPr>
        <w:sz w:val="24"/>
      </w:rPr>
    </w:pPr>
  </w:p>
  <w:p w14:paraId="74FCE612" w14:textId="77777777" w:rsidR="007E1466" w:rsidRDefault="008616D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Grupo 10</w:t>
    </w:r>
  </w:p>
  <w:p w14:paraId="25133188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6C6004F2" w14:textId="77777777"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065432AE" w14:textId="77777777">
      <w:tc>
        <w:tcPr>
          <w:tcW w:w="6379" w:type="dxa"/>
        </w:tcPr>
        <w:p w14:paraId="4138564D" w14:textId="77777777" w:rsidR="007E1466" w:rsidRDefault="008616D8" w:rsidP="008616D8">
          <w:r>
            <w:t xml:space="preserve">TPE – </w:t>
          </w:r>
          <w:proofErr w:type="spellStart"/>
          <w:r>
            <w:t>MdDSI</w:t>
          </w:r>
          <w:proofErr w:type="spellEnd"/>
          <w:r w:rsidR="007E1466">
            <w:fldChar w:fldCharType="begin"/>
          </w:r>
          <w:r w:rsidR="004C334F">
            <w:instrText>SUBJECT</w:instrText>
          </w:r>
          <w:r w:rsidR="007E1466">
            <w:instrText xml:space="preserve">  \* Mergeformat </w:instrText>
          </w:r>
          <w:r w:rsidR="007E1466">
            <w:fldChar w:fldCharType="end"/>
          </w:r>
        </w:p>
      </w:tc>
      <w:tc>
        <w:tcPr>
          <w:tcW w:w="3179" w:type="dxa"/>
        </w:tcPr>
        <w:p w14:paraId="295393A7" w14:textId="77777777"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 w14:paraId="40F718C5" w14:textId="77777777">
      <w:tc>
        <w:tcPr>
          <w:tcW w:w="6379" w:type="dxa"/>
        </w:tcPr>
        <w:p w14:paraId="6728FBD9" w14:textId="013CD1D2" w:rsidR="007E1466" w:rsidRDefault="007E1466" w:rsidP="008616D8">
          <w:r>
            <w:fldChar w:fldCharType="begin"/>
          </w:r>
          <w:r w:rsidR="004C334F">
            <w:instrText>TITLE</w:instrText>
          </w:r>
          <w:r>
            <w:instrText xml:space="preserve">  \* Mergeformat </w:instrText>
          </w:r>
          <w:r>
            <w:fldChar w:fldCharType="separate"/>
          </w:r>
          <w:r w:rsidR="008616D8">
            <w:t>Summary Sprint Retrospective: &lt;</w:t>
          </w:r>
          <w:r w:rsidR="00FE44E5">
            <w:rPr>
              <w:lang w:val="es-AR"/>
            </w:rPr>
            <w:t xml:space="preserve"> </w:t>
          </w:r>
          <w:proofErr w:type="spellStart"/>
          <w:r w:rsidR="00FE44E5">
            <w:rPr>
              <w:lang w:val="es-AR"/>
            </w:rPr>
            <w:t>Warm</w:t>
          </w:r>
          <w:proofErr w:type="spellEnd"/>
          <w:r w:rsidR="00FE44E5">
            <w:rPr>
              <w:lang w:val="es-AR"/>
            </w:rPr>
            <w:t>-Up</w:t>
          </w:r>
          <w:r w:rsidR="00FE44E5">
            <w:t xml:space="preserve"> </w:t>
          </w:r>
          <w:r w:rsidR="008616D8">
            <w:t>&gt;</w:t>
          </w:r>
          <w:r>
            <w:fldChar w:fldCharType="end"/>
          </w:r>
        </w:p>
      </w:tc>
      <w:tc>
        <w:tcPr>
          <w:tcW w:w="3179" w:type="dxa"/>
        </w:tcPr>
        <w:p w14:paraId="2A52AE57" w14:textId="4C02A3B8" w:rsidR="007E1466" w:rsidRDefault="008616D8" w:rsidP="008616D8">
          <w:r>
            <w:t xml:space="preserve">  </w:t>
          </w:r>
          <w:proofErr w:type="spellStart"/>
          <w:r>
            <w:t>Fecha</w:t>
          </w:r>
          <w:proofErr w:type="spellEnd"/>
          <w:r>
            <w:t xml:space="preserve">: </w:t>
          </w:r>
          <w:r w:rsidR="00FE44E5">
            <w:t>13</w:t>
          </w:r>
          <w:r>
            <w:t>/06/2021</w:t>
          </w:r>
        </w:p>
      </w:tc>
    </w:tr>
    <w:tr w:rsidR="007E1466" w14:paraId="1B34F85E" w14:textId="77777777">
      <w:tc>
        <w:tcPr>
          <w:tcW w:w="9558" w:type="dxa"/>
          <w:gridSpan w:val="2"/>
        </w:tcPr>
        <w:p w14:paraId="627E1D40" w14:textId="77777777" w:rsidR="007E1466" w:rsidRDefault="008616D8">
          <w:r>
            <w:t>Sprint Retrospective</w:t>
          </w:r>
        </w:p>
      </w:tc>
    </w:tr>
  </w:tbl>
  <w:p w14:paraId="5A28F900" w14:textId="77777777"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94AA6"/>
    <w:multiLevelType w:val="hybridMultilevel"/>
    <w:tmpl w:val="FB7EDB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C87A84"/>
    <w:multiLevelType w:val="hybridMultilevel"/>
    <w:tmpl w:val="C9100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2D5"/>
    <w:multiLevelType w:val="hybridMultilevel"/>
    <w:tmpl w:val="F9F25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C1F17"/>
    <w:multiLevelType w:val="hybridMultilevel"/>
    <w:tmpl w:val="2FEA7A16"/>
    <w:lvl w:ilvl="0" w:tplc="EA461DF8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04775A"/>
    <w:multiLevelType w:val="multilevel"/>
    <w:tmpl w:val="0FA6A27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3BD0D98"/>
    <w:multiLevelType w:val="hybridMultilevel"/>
    <w:tmpl w:val="5D4ED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6"/>
  </w:num>
  <w:num w:numId="16">
    <w:abstractNumId w:val="23"/>
  </w:num>
  <w:num w:numId="17">
    <w:abstractNumId w:val="16"/>
  </w:num>
  <w:num w:numId="18">
    <w:abstractNumId w:val="8"/>
  </w:num>
  <w:num w:numId="19">
    <w:abstractNumId w:val="15"/>
  </w:num>
  <w:num w:numId="20">
    <w:abstractNumId w:val="10"/>
  </w:num>
  <w:num w:numId="21">
    <w:abstractNumId w:val="21"/>
  </w:num>
  <w:num w:numId="22">
    <w:abstractNumId w:val="22"/>
  </w:num>
  <w:num w:numId="23">
    <w:abstractNumId w:val="9"/>
  </w:num>
  <w:num w:numId="24">
    <w:abstractNumId w:val="3"/>
  </w:num>
  <w:num w:numId="25">
    <w:abstractNumId w:val="7"/>
  </w:num>
  <w:num w:numId="26">
    <w:abstractNumId w:val="5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D8"/>
    <w:rsid w:val="000C4375"/>
    <w:rsid w:val="00157FBF"/>
    <w:rsid w:val="001A0AE7"/>
    <w:rsid w:val="002A7FB4"/>
    <w:rsid w:val="004B59D8"/>
    <w:rsid w:val="004C0502"/>
    <w:rsid w:val="004C334F"/>
    <w:rsid w:val="0055225F"/>
    <w:rsid w:val="005863DB"/>
    <w:rsid w:val="00671163"/>
    <w:rsid w:val="006D2093"/>
    <w:rsid w:val="006F38AC"/>
    <w:rsid w:val="00704C3A"/>
    <w:rsid w:val="007E1466"/>
    <w:rsid w:val="007F05F4"/>
    <w:rsid w:val="00817EF7"/>
    <w:rsid w:val="008616D8"/>
    <w:rsid w:val="009946E5"/>
    <w:rsid w:val="009C218B"/>
    <w:rsid w:val="00A100C7"/>
    <w:rsid w:val="00C63F78"/>
    <w:rsid w:val="00D136D1"/>
    <w:rsid w:val="00D86A9B"/>
    <w:rsid w:val="00E002CD"/>
    <w:rsid w:val="00E37E71"/>
    <w:rsid w:val="00F52789"/>
    <w:rsid w:val="00FE272A"/>
    <w:rsid w:val="00FE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8F95A"/>
  <w14:defaultImageDpi w14:val="32767"/>
  <w15:chartTrackingRefBased/>
  <w15:docId w15:val="{0EE92A3A-DF8A-4FCC-B88C-B5955081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72"/>
    <w:qFormat/>
    <w:rsid w:val="0067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Facultad\3er%20a&#241;o%201er%20cuatri\Metod.%20de%20desarrollo%20de%20Software\Trabajo%20Practico%20Especial\Templates\Word\Retrospectiv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Retrospective.dot</Template>
  <TotalTime>42</TotalTime>
  <Pages>4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Summary Sprint Retrospective: &lt;Sprint #&gt;</vt:lpstr>
    </vt:vector>
  </TitlesOfParts>
  <Manager/>
  <Company>&lt;Company Name&gt;</Company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Sprint Retrospective: &lt;Sprint #&gt;</dc:title>
  <dc:subject>&lt;Project Name&gt;</dc:subject>
  <dc:creator>Usuario</dc:creator>
  <cp:keywords/>
  <dc:description/>
  <cp:lastModifiedBy>Mateo</cp:lastModifiedBy>
  <cp:revision>6</cp:revision>
  <cp:lastPrinted>2021-06-13T14:54:00Z</cp:lastPrinted>
  <dcterms:created xsi:type="dcterms:W3CDTF">2021-06-13T14:20:00Z</dcterms:created>
  <dcterms:modified xsi:type="dcterms:W3CDTF">2021-06-28T19:01:00Z</dcterms:modified>
  <cp:category/>
</cp:coreProperties>
</file>